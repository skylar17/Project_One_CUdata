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62602" w14:textId="374ACEF0" w:rsidR="009225CF" w:rsidRPr="00CD666D" w:rsidRDefault="00A93110">
      <w:pPr>
        <w:pStyle w:val="Heading1"/>
      </w:pPr>
      <w:r>
        <w:t>Changes in Project-1</w:t>
      </w:r>
    </w:p>
    <w:sdt>
      <w:sdtPr>
        <w:alias w:val="Enter body text:"/>
        <w:tag w:val="Enter body text:"/>
        <w:id w:val="-626401705"/>
        <w:placeholder>
          <w:docPart w:val="AF7A2BCAFF2C42A68DEF964E130D347F"/>
        </w:placeholder>
        <w:temporary/>
        <w:showingPlcHdr/>
        <w15:appearance w15:val="hidden"/>
      </w:sdtPr>
      <w:sdtEndPr/>
      <w:sdtContent>
        <w:p w14:paraId="127D158A" w14:textId="77777777" w:rsidR="009225CF" w:rsidRDefault="00CD666D">
          <w:r w:rsidRPr="00B75702">
            <w:t>If you’re ready to write, just select a line of text and start typ</w:t>
          </w:r>
          <w:r>
            <w:t>ing to replace it with your own.</w:t>
          </w:r>
        </w:p>
      </w:sdtContent>
    </w:sdt>
    <w:p w14:paraId="70B49F9C" w14:textId="6C42A44A" w:rsidR="00CD666D" w:rsidRPr="00A93110" w:rsidRDefault="00A93110" w:rsidP="00A93110">
      <w:pPr>
        <w:pStyle w:val="ListBullet"/>
        <w:rPr>
          <w:sz w:val="28"/>
          <w:szCs w:val="28"/>
        </w:rPr>
      </w:pPr>
      <w:r w:rsidRPr="00A93110">
        <w:rPr>
          <w:rFonts w:ascii="Arial" w:hAnsi="Arial" w:cs="Arial"/>
          <w:color w:val="D1D2D3"/>
          <w:sz w:val="28"/>
          <w:szCs w:val="28"/>
          <w:shd w:val="clear" w:color="auto" w:fill="222529"/>
        </w:rPr>
        <w:t>our five parameters are now pm10, no2, so2, co, and o3</w:t>
      </w:r>
      <w:r>
        <w:rPr>
          <w:rFonts w:ascii="Arial" w:hAnsi="Arial" w:cs="Arial"/>
          <w:color w:val="D1D2D3"/>
          <w:sz w:val="28"/>
          <w:szCs w:val="28"/>
          <w:shd w:val="clear" w:color="auto" w:fill="222529"/>
        </w:rPr>
        <w:t>.</w:t>
      </w:r>
    </w:p>
    <w:p w14:paraId="19501698" w14:textId="35F456F5" w:rsidR="00A93110" w:rsidRDefault="00A93110" w:rsidP="00A93110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 xml:space="preserve">And for Eastern India, </w:t>
      </w:r>
      <w:proofErr w:type="gramStart"/>
      <w:r>
        <w:rPr>
          <w:sz w:val="28"/>
          <w:szCs w:val="28"/>
        </w:rPr>
        <w:t>we’ll</w:t>
      </w:r>
      <w:proofErr w:type="gramEnd"/>
      <w:r>
        <w:rPr>
          <w:sz w:val="28"/>
          <w:szCs w:val="28"/>
        </w:rPr>
        <w:t xml:space="preserve"> use Kolkata instead of Patna.</w:t>
      </w:r>
    </w:p>
    <w:p w14:paraId="71C2B53A" w14:textId="726D1820" w:rsidR="00C7535F" w:rsidRPr="00C7535F" w:rsidRDefault="00C7535F" w:rsidP="00C7535F">
      <w:pPr>
        <w:pStyle w:val="ListBullet"/>
      </w:pPr>
      <w:r w:rsidRPr="00C7535F">
        <w:t>historical data location centers</w:t>
      </w:r>
      <w:r>
        <w:br/>
      </w:r>
      <w:r w:rsidRPr="00C7535F">
        <w:t>#Kolkata location center: Rabindra Bharati University, Kolkata - WBSPCB</w:t>
      </w:r>
      <w:r w:rsidRPr="00C7535F">
        <w:br/>
        <w:t>#Kolkata coordinates: 22.62,88.38</w:t>
      </w:r>
    </w:p>
    <w:p w14:paraId="55AF60E3" w14:textId="77777777" w:rsidR="00C7535F" w:rsidRPr="00C7535F" w:rsidRDefault="00C7535F" w:rsidP="00C7535F">
      <w:pPr>
        <w:pStyle w:val="ListBullet"/>
        <w:numPr>
          <w:ilvl w:val="0"/>
          <w:numId w:val="0"/>
        </w:numPr>
        <w:ind w:left="432"/>
      </w:pPr>
      <w:r w:rsidRPr="00C7535F">
        <w:t>#Delhi location center: NSIT Dwarka</w:t>
      </w:r>
    </w:p>
    <w:p w14:paraId="79B8C852" w14:textId="77777777" w:rsidR="00C7535F" w:rsidRDefault="00C7535F" w:rsidP="00A93110">
      <w:pPr>
        <w:pStyle w:val="ListBullet"/>
        <w:rPr>
          <w:sz w:val="28"/>
          <w:szCs w:val="28"/>
        </w:rPr>
      </w:pPr>
    </w:p>
    <w:p w14:paraId="4D86583F" w14:textId="77777777" w:rsidR="00C7535F" w:rsidRPr="00A93110" w:rsidRDefault="00C7535F" w:rsidP="00C7535F">
      <w:pPr>
        <w:pStyle w:val="ListBullet"/>
        <w:numPr>
          <w:ilvl w:val="0"/>
          <w:numId w:val="0"/>
        </w:numPr>
        <w:ind w:left="432" w:hanging="432"/>
        <w:rPr>
          <w:sz w:val="28"/>
          <w:szCs w:val="28"/>
        </w:rPr>
      </w:pPr>
    </w:p>
    <w:sectPr w:rsidR="00C7535F" w:rsidRPr="00A931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2778F" w14:textId="77777777" w:rsidR="00A64F8A" w:rsidRDefault="00A64F8A">
      <w:r>
        <w:separator/>
      </w:r>
    </w:p>
    <w:p w14:paraId="08A19E11" w14:textId="77777777" w:rsidR="00A64F8A" w:rsidRDefault="00A64F8A"/>
  </w:endnote>
  <w:endnote w:type="continuationSeparator" w:id="0">
    <w:p w14:paraId="2D0ACF8D" w14:textId="77777777" w:rsidR="00A64F8A" w:rsidRDefault="00A64F8A">
      <w:r>
        <w:continuationSeparator/>
      </w:r>
    </w:p>
    <w:p w14:paraId="12C90D3F" w14:textId="77777777" w:rsidR="00A64F8A" w:rsidRDefault="00A64F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EBD3F" w14:textId="77777777" w:rsidR="000F74F0" w:rsidRDefault="000F7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722A10DB" w14:textId="77777777">
          <w:tc>
            <w:tcPr>
              <w:tcW w:w="3116" w:type="dxa"/>
            </w:tcPr>
            <w:p w14:paraId="7E5D112F" w14:textId="77777777"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666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536926E4" w14:textId="77777777"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0405EB8C" w14:textId="77777777"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14:paraId="52D587D6" w14:textId="77777777" w:rsidR="009225CF" w:rsidRDefault="00922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C0E6E" w14:textId="77777777" w:rsidR="000F74F0" w:rsidRDefault="000F7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480E5" w14:textId="77777777" w:rsidR="00A64F8A" w:rsidRDefault="00A64F8A">
      <w:r>
        <w:separator/>
      </w:r>
    </w:p>
    <w:p w14:paraId="76419C7E" w14:textId="77777777" w:rsidR="00A64F8A" w:rsidRDefault="00A64F8A"/>
  </w:footnote>
  <w:footnote w:type="continuationSeparator" w:id="0">
    <w:p w14:paraId="5C447F5D" w14:textId="77777777" w:rsidR="00A64F8A" w:rsidRDefault="00A64F8A">
      <w:r>
        <w:continuationSeparator/>
      </w:r>
    </w:p>
    <w:p w14:paraId="4AD70B6B" w14:textId="77777777" w:rsidR="00A64F8A" w:rsidRDefault="00A64F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DEA46" w14:textId="77777777" w:rsidR="000F74F0" w:rsidRDefault="000F7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5F8F9" w14:textId="77777777" w:rsidR="000F74F0" w:rsidRDefault="000F74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247AF" w14:textId="77777777" w:rsidR="000F74F0" w:rsidRDefault="000F7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10"/>
    <w:rsid w:val="000F74F0"/>
    <w:rsid w:val="00104A26"/>
    <w:rsid w:val="00176DD5"/>
    <w:rsid w:val="00263DFE"/>
    <w:rsid w:val="005D08CF"/>
    <w:rsid w:val="006F22E5"/>
    <w:rsid w:val="007B01B5"/>
    <w:rsid w:val="00907B60"/>
    <w:rsid w:val="009225CF"/>
    <w:rsid w:val="00980B02"/>
    <w:rsid w:val="00A64F8A"/>
    <w:rsid w:val="00A93110"/>
    <w:rsid w:val="00B12859"/>
    <w:rsid w:val="00B75702"/>
    <w:rsid w:val="00B75EE5"/>
    <w:rsid w:val="00BE379B"/>
    <w:rsid w:val="00BF1205"/>
    <w:rsid w:val="00C279D4"/>
    <w:rsid w:val="00C7535F"/>
    <w:rsid w:val="00CB496D"/>
    <w:rsid w:val="00CD666D"/>
    <w:rsid w:val="00D42563"/>
    <w:rsid w:val="00E056BF"/>
    <w:rsid w:val="00ED09CD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E1EEF"/>
  <w15:chartTrackingRefBased/>
  <w15:docId w15:val="{5D217AA2-C2CA-4779-9B87-8DF6F514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character" w:customStyle="1" w:styleId="c-messagelistunreaddividerlabel">
    <w:name w:val="c-message_list__unread_divider__label"/>
    <w:basedOn w:val="DefaultParagraphFont"/>
    <w:rsid w:val="00C7535F"/>
  </w:style>
  <w:style w:type="character" w:customStyle="1" w:styleId="c-timestamplabel">
    <w:name w:val="c-timestamp__label"/>
    <w:basedOn w:val="DefaultParagraphFont"/>
    <w:rsid w:val="00C7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993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941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0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03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4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970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67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0629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35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2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06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50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8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12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3756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9716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707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1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75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9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a\AppData\Roaming\Microsoft\Templates\General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7A2BCAFF2C42A68DEF964E130D3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39415-17E3-4A83-8A7D-A9D685666D08}"/>
      </w:docPartPr>
      <w:docPartBody>
        <w:p w:rsidR="00895D32" w:rsidRDefault="00170544">
          <w:pPr>
            <w:pStyle w:val="AF7A2BCAFF2C42A68DEF964E130D347F"/>
          </w:pPr>
          <w:r w:rsidRPr="00B75702">
            <w:t>If you’re ready to write, just select a line of text and start typ</w:t>
          </w:r>
          <w:r>
            <w:t>ing to replace it with your own.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44"/>
    <w:rsid w:val="000D1E42"/>
    <w:rsid w:val="00170544"/>
    <w:rsid w:val="0089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D448A74F724061A86735292D68493F">
    <w:name w:val="4CD448A74F724061A86735292D68493F"/>
  </w:style>
  <w:style w:type="paragraph" w:customStyle="1" w:styleId="AF7A2BCAFF2C42A68DEF964E130D347F">
    <w:name w:val="AF7A2BCAFF2C42A68DEF964E130D347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</w:rPr>
  </w:style>
  <w:style w:type="paragraph" w:customStyle="1" w:styleId="24225BC2F2DE4B448F7B1A6508F0C9BD">
    <w:name w:val="24225BC2F2DE4B448F7B1A6508F0C9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notes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Thakkar</dc:creator>
  <cp:keywords/>
  <dc:description/>
  <cp:lastModifiedBy>Shivani Thakkar</cp:lastModifiedBy>
  <cp:revision>2</cp:revision>
  <dcterms:created xsi:type="dcterms:W3CDTF">2020-06-27T14:41:00Z</dcterms:created>
  <dcterms:modified xsi:type="dcterms:W3CDTF">2020-06-27T16:35:00Z</dcterms:modified>
</cp:coreProperties>
</file>